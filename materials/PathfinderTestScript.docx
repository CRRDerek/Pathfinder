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A23" w:rsidRPr="00442086" w:rsidRDefault="00FA70C3" w:rsidP="00A42C0B">
      <w:pPr>
        <w:spacing w:after="0" w:line="240" w:lineRule="auto"/>
        <w:rPr>
          <w:sz w:val="28"/>
          <w:szCs w:val="28"/>
        </w:rPr>
      </w:pPr>
      <w:r w:rsidRPr="00442086">
        <w:rPr>
          <w:sz w:val="28"/>
          <w:szCs w:val="28"/>
        </w:rPr>
        <w:t xml:space="preserve">Usability Test: </w:t>
      </w:r>
      <w:r w:rsidRPr="00442086">
        <w:rPr>
          <w:b/>
          <w:sz w:val="28"/>
          <w:szCs w:val="28"/>
        </w:rPr>
        <w:t>Department of Computer Science Website</w:t>
      </w:r>
    </w:p>
    <w:p w:rsidR="00FA70C3" w:rsidRPr="008D37A2" w:rsidRDefault="00172D65" w:rsidP="00A42C0B">
      <w:pPr>
        <w:spacing w:after="0" w:line="240" w:lineRule="auto"/>
        <w:rPr>
          <w:sz w:val="24"/>
          <w:szCs w:val="24"/>
        </w:rPr>
      </w:pPr>
      <w:r>
        <w:rPr>
          <w:sz w:val="24"/>
          <w:szCs w:val="24"/>
        </w:rPr>
        <w:t>Fall, 2015</w:t>
      </w:r>
    </w:p>
    <w:p w:rsidR="00A42C0B" w:rsidRDefault="00172D65" w:rsidP="00A42C0B">
      <w:pPr>
        <w:spacing w:after="0" w:line="240" w:lineRule="auto"/>
        <w:rPr>
          <w:sz w:val="24"/>
          <w:szCs w:val="24"/>
        </w:rPr>
      </w:pPr>
      <w:r>
        <w:rPr>
          <w:sz w:val="24"/>
          <w:szCs w:val="24"/>
        </w:rPr>
        <w:t>Pathfinders</w:t>
      </w:r>
    </w:p>
    <w:p w:rsidR="00442086" w:rsidRPr="008D37A2" w:rsidRDefault="00442086" w:rsidP="00A42C0B">
      <w:pPr>
        <w:spacing w:after="0" w:line="240" w:lineRule="auto"/>
        <w:rPr>
          <w:sz w:val="24"/>
          <w:szCs w:val="24"/>
        </w:rPr>
      </w:pPr>
    </w:p>
    <w:p w:rsidR="00FA70C3" w:rsidRPr="008D37A2" w:rsidRDefault="00FA70C3">
      <w:pPr>
        <w:rPr>
          <w:b/>
          <w:sz w:val="24"/>
          <w:szCs w:val="24"/>
        </w:rPr>
      </w:pPr>
      <w:r w:rsidRPr="008D37A2">
        <w:rPr>
          <w:b/>
          <w:sz w:val="24"/>
          <w:szCs w:val="24"/>
        </w:rPr>
        <w:t>Introduction</w:t>
      </w:r>
    </w:p>
    <w:p w:rsidR="00FA70C3" w:rsidRPr="008D37A2" w:rsidRDefault="00172D65">
      <w:pPr>
        <w:rPr>
          <w:sz w:val="24"/>
          <w:szCs w:val="24"/>
        </w:rPr>
      </w:pPr>
      <w:r>
        <w:rPr>
          <w:sz w:val="24"/>
          <w:szCs w:val="24"/>
        </w:rPr>
        <w:t>Thank you for agreeing to test out Calvin Pathfinder!</w:t>
      </w:r>
    </w:p>
    <w:p w:rsidR="00FA70C3" w:rsidRPr="008D37A2" w:rsidRDefault="00FA70C3">
      <w:pPr>
        <w:rPr>
          <w:sz w:val="24"/>
          <w:szCs w:val="24"/>
        </w:rPr>
      </w:pPr>
      <w:r w:rsidRPr="008D37A2">
        <w:rPr>
          <w:sz w:val="24"/>
          <w:szCs w:val="24"/>
        </w:rPr>
        <w:t xml:space="preserve">We’re testing </w:t>
      </w:r>
      <w:r w:rsidR="00172D65">
        <w:rPr>
          <w:sz w:val="24"/>
          <w:szCs w:val="24"/>
        </w:rPr>
        <w:t>our app</w:t>
      </w:r>
      <w:r w:rsidRPr="008D37A2">
        <w:rPr>
          <w:sz w:val="24"/>
          <w:szCs w:val="24"/>
        </w:rPr>
        <w:t>, not you.  You can’t do anything wrong here.  We want to hear exactly what you think about the site.  Be honest and don’t worry about hurting our feelings.  That will help us find problems that exist and will help us fix them.</w:t>
      </w:r>
    </w:p>
    <w:p w:rsidR="00FA70C3" w:rsidRDefault="00FA70C3">
      <w:pPr>
        <w:rPr>
          <w:sz w:val="24"/>
          <w:szCs w:val="24"/>
        </w:rPr>
      </w:pPr>
      <w:r w:rsidRPr="008D37A2">
        <w:rPr>
          <w:sz w:val="24"/>
          <w:szCs w:val="24"/>
        </w:rPr>
        <w:t>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w:t>
      </w:r>
    </w:p>
    <w:p w:rsidR="00944A65" w:rsidRPr="008D37A2" w:rsidRDefault="00944A65">
      <w:pPr>
        <w:rPr>
          <w:sz w:val="24"/>
          <w:szCs w:val="24"/>
        </w:rPr>
      </w:pPr>
    </w:p>
    <w:p w:rsidR="00394996" w:rsidRPr="008D37A2" w:rsidRDefault="00394996">
      <w:pPr>
        <w:rPr>
          <w:b/>
          <w:sz w:val="24"/>
          <w:szCs w:val="24"/>
        </w:rPr>
      </w:pPr>
      <w:r w:rsidRPr="008D37A2">
        <w:rPr>
          <w:b/>
          <w:sz w:val="24"/>
          <w:szCs w:val="24"/>
        </w:rPr>
        <w:t>Background Questions</w:t>
      </w:r>
    </w:p>
    <w:p w:rsidR="00FA70C3" w:rsidRPr="008D37A2" w:rsidRDefault="00FA70C3">
      <w:pPr>
        <w:rPr>
          <w:sz w:val="24"/>
          <w:szCs w:val="24"/>
        </w:rPr>
      </w:pPr>
      <w:r w:rsidRPr="008D37A2">
        <w:rPr>
          <w:sz w:val="24"/>
          <w:szCs w:val="24"/>
        </w:rPr>
        <w:t>Before we begin, do you have any questions for me?</w:t>
      </w:r>
    </w:p>
    <w:p w:rsidR="00394996" w:rsidRPr="008D37A2" w:rsidRDefault="00FF4035">
      <w:pPr>
        <w:rPr>
          <w:sz w:val="24"/>
          <w:szCs w:val="24"/>
        </w:rPr>
      </w:pPr>
      <w:r w:rsidRPr="008D37A2">
        <w:rPr>
          <w:sz w:val="24"/>
          <w:szCs w:val="24"/>
        </w:rPr>
        <w:t xml:space="preserve">We presume that you’re a </w:t>
      </w:r>
      <w:r w:rsidR="00172D65">
        <w:rPr>
          <w:sz w:val="24"/>
          <w:szCs w:val="24"/>
        </w:rPr>
        <w:t>Calvin student, and probably in your freshman year</w:t>
      </w:r>
      <w:r w:rsidRPr="008D37A2">
        <w:rPr>
          <w:sz w:val="24"/>
          <w:szCs w:val="24"/>
        </w:rPr>
        <w:t xml:space="preserve">.  </w:t>
      </w:r>
      <w:r w:rsidR="00394996" w:rsidRPr="008D37A2">
        <w:rPr>
          <w:sz w:val="24"/>
          <w:szCs w:val="24"/>
        </w:rPr>
        <w:t>How did you choose to come to Calvin?  Did Calvin’s website play any role in that decision?</w:t>
      </w:r>
    </w:p>
    <w:p w:rsidR="00FA70C3" w:rsidRPr="008D37A2" w:rsidRDefault="00172D65">
      <w:pPr>
        <w:rPr>
          <w:sz w:val="24"/>
          <w:szCs w:val="24"/>
        </w:rPr>
      </w:pPr>
      <w:r>
        <w:rPr>
          <w:sz w:val="24"/>
          <w:szCs w:val="24"/>
        </w:rPr>
        <w:t>Have you ever gotten lost looking for a test? What’s the hardest building on campus to find?</w:t>
      </w:r>
    </w:p>
    <w:p w:rsidR="00394996" w:rsidRPr="008D37A2" w:rsidRDefault="00394996">
      <w:pPr>
        <w:rPr>
          <w:b/>
          <w:sz w:val="24"/>
          <w:szCs w:val="24"/>
        </w:rPr>
      </w:pPr>
      <w:r w:rsidRPr="008D37A2">
        <w:rPr>
          <w:b/>
          <w:sz w:val="24"/>
          <w:szCs w:val="24"/>
        </w:rPr>
        <w:t>The Test</w:t>
      </w:r>
    </w:p>
    <w:p w:rsidR="00BE55C9" w:rsidRDefault="00172D65" w:rsidP="00BE55C9">
      <w:pPr>
        <w:pStyle w:val="ListParagraph"/>
        <w:numPr>
          <w:ilvl w:val="0"/>
          <w:numId w:val="1"/>
        </w:numPr>
        <w:rPr>
          <w:sz w:val="24"/>
          <w:szCs w:val="24"/>
        </w:rPr>
      </w:pPr>
      <w:r>
        <w:rPr>
          <w:sz w:val="24"/>
          <w:szCs w:val="24"/>
        </w:rPr>
        <w:t>Give us your general impression of the main menu. Is it obvious what you can do? Which of the two buttons would you like to press?</w:t>
      </w:r>
    </w:p>
    <w:p w:rsidR="002512F1" w:rsidRPr="002512F1" w:rsidRDefault="002512F1" w:rsidP="002512F1">
      <w:pPr>
        <w:rPr>
          <w:sz w:val="24"/>
          <w:szCs w:val="24"/>
        </w:rPr>
      </w:pPr>
      <w:r>
        <w:rPr>
          <w:sz w:val="24"/>
          <w:szCs w:val="24"/>
        </w:rPr>
        <w:br w:type="page"/>
      </w:r>
    </w:p>
    <w:p w:rsidR="00944A65" w:rsidRPr="00172D65" w:rsidRDefault="00B00768" w:rsidP="00172D65">
      <w:pPr>
        <w:pStyle w:val="ListParagraph"/>
        <w:numPr>
          <w:ilvl w:val="0"/>
          <w:numId w:val="1"/>
        </w:numPr>
        <w:rPr>
          <w:sz w:val="24"/>
          <w:szCs w:val="24"/>
        </w:rPr>
      </w:pPr>
      <w:r>
        <w:rPr>
          <w:rFonts w:cs="Arial"/>
          <w:color w:val="000000"/>
          <w:sz w:val="24"/>
          <w:szCs w:val="24"/>
        </w:rPr>
        <w:lastRenderedPageBreak/>
        <w:t>Gene</w:t>
      </w:r>
      <w:r w:rsidR="00BE55C9" w:rsidRPr="008D37A2">
        <w:rPr>
          <w:rFonts w:cs="Arial"/>
          <w:color w:val="000000"/>
          <w:sz w:val="24"/>
          <w:szCs w:val="24"/>
        </w:rPr>
        <w:t xml:space="preserve">ral </w:t>
      </w:r>
      <w:r w:rsidR="00172D65">
        <w:rPr>
          <w:rFonts w:cs="Arial"/>
          <w:color w:val="000000"/>
          <w:sz w:val="24"/>
          <w:szCs w:val="24"/>
        </w:rPr>
        <w:t>usability – We will narrate you through a few features of the app to see how easy they are to use.</w:t>
      </w:r>
    </w:p>
    <w:p w:rsidR="00172D65" w:rsidRPr="00172D65" w:rsidRDefault="00172D65" w:rsidP="00172D65">
      <w:pPr>
        <w:pStyle w:val="ListParagraph"/>
        <w:numPr>
          <w:ilvl w:val="1"/>
          <w:numId w:val="1"/>
        </w:numPr>
        <w:rPr>
          <w:sz w:val="24"/>
          <w:szCs w:val="24"/>
        </w:rPr>
      </w:pPr>
      <w:r>
        <w:rPr>
          <w:rFonts w:cs="Arial"/>
          <w:color w:val="000000"/>
          <w:sz w:val="24"/>
          <w:szCs w:val="24"/>
        </w:rPr>
        <w:t>Let’s say you want to find where you are currently on campus. Can you find your location?</w:t>
      </w:r>
    </w:p>
    <w:p w:rsidR="00172D65" w:rsidRPr="00172D65" w:rsidRDefault="00172D65" w:rsidP="00172D65">
      <w:pPr>
        <w:pStyle w:val="ListParagraph"/>
        <w:numPr>
          <w:ilvl w:val="1"/>
          <w:numId w:val="1"/>
        </w:numPr>
        <w:rPr>
          <w:sz w:val="24"/>
          <w:szCs w:val="24"/>
        </w:rPr>
      </w:pPr>
      <w:r>
        <w:rPr>
          <w:rFonts w:cs="Arial"/>
          <w:color w:val="000000"/>
          <w:sz w:val="24"/>
          <w:szCs w:val="24"/>
        </w:rPr>
        <w:t>Can you find North Hall?</w:t>
      </w:r>
    </w:p>
    <w:p w:rsidR="00172D65" w:rsidRPr="00172D65" w:rsidRDefault="00172D65" w:rsidP="00172D65">
      <w:pPr>
        <w:pStyle w:val="ListParagraph"/>
        <w:numPr>
          <w:ilvl w:val="1"/>
          <w:numId w:val="1"/>
        </w:numPr>
        <w:rPr>
          <w:sz w:val="24"/>
          <w:szCs w:val="24"/>
        </w:rPr>
      </w:pPr>
      <w:r>
        <w:rPr>
          <w:rFonts w:cs="Arial"/>
          <w:color w:val="000000"/>
          <w:sz w:val="24"/>
          <w:szCs w:val="24"/>
        </w:rPr>
        <w:t xml:space="preserve">Once we get to the entrance of a building, you have to figure out where the room is. Try to find </w:t>
      </w:r>
      <w:r w:rsidR="006437D6">
        <w:rPr>
          <w:rFonts w:cs="Arial"/>
          <w:color w:val="000000"/>
          <w:sz w:val="24"/>
          <w:szCs w:val="24"/>
        </w:rPr>
        <w:t>a floor plan you can use to locate room 267.</w:t>
      </w:r>
    </w:p>
    <w:p w:rsidR="00172D65" w:rsidRPr="00172D65" w:rsidRDefault="006437D6" w:rsidP="00172D65">
      <w:pPr>
        <w:pStyle w:val="ListParagraph"/>
        <w:numPr>
          <w:ilvl w:val="1"/>
          <w:numId w:val="1"/>
        </w:numPr>
        <w:rPr>
          <w:sz w:val="24"/>
          <w:szCs w:val="24"/>
        </w:rPr>
      </w:pPr>
      <w:r>
        <w:rPr>
          <w:sz w:val="24"/>
          <w:szCs w:val="24"/>
        </w:rPr>
        <w:t>Let’s say you need to go to room 150 instead. Can you find it?</w:t>
      </w:r>
      <w:bookmarkStart w:id="0" w:name="_GoBack"/>
      <w:bookmarkEnd w:id="0"/>
    </w:p>
    <w:p w:rsidR="00767F98" w:rsidRPr="008D37A2" w:rsidRDefault="00767F98" w:rsidP="00767F98">
      <w:pPr>
        <w:pStyle w:val="ListParagraph"/>
        <w:ind w:left="0"/>
        <w:rPr>
          <w:b/>
          <w:sz w:val="24"/>
          <w:szCs w:val="24"/>
        </w:rPr>
      </w:pPr>
      <w:r w:rsidRPr="008D37A2">
        <w:rPr>
          <w:b/>
          <w:sz w:val="24"/>
          <w:szCs w:val="24"/>
        </w:rPr>
        <w:t>Thanks</w:t>
      </w:r>
    </w:p>
    <w:p w:rsidR="00767F98" w:rsidRPr="008D37A2" w:rsidRDefault="00767F98" w:rsidP="00767F98">
      <w:pPr>
        <w:pStyle w:val="ListParagraph"/>
        <w:ind w:left="0"/>
        <w:rPr>
          <w:sz w:val="24"/>
          <w:szCs w:val="24"/>
        </w:rPr>
      </w:pPr>
    </w:p>
    <w:p w:rsidR="00BC50D2" w:rsidRPr="008D37A2" w:rsidRDefault="00767F98" w:rsidP="000369A5">
      <w:pPr>
        <w:pStyle w:val="ListParagraph"/>
        <w:ind w:left="0"/>
        <w:rPr>
          <w:sz w:val="24"/>
          <w:szCs w:val="24"/>
        </w:rPr>
      </w:pPr>
      <w:r w:rsidRPr="008D37A2">
        <w:rPr>
          <w:sz w:val="24"/>
          <w:szCs w:val="24"/>
        </w:rPr>
        <w:t>Many thanks for your w</w:t>
      </w:r>
      <w:r w:rsidR="00172D65">
        <w:rPr>
          <w:sz w:val="24"/>
          <w:szCs w:val="24"/>
        </w:rPr>
        <w:t xml:space="preserve">illingness to help us test Calvin Pathfinder. </w:t>
      </w:r>
      <w:r w:rsidRPr="008D37A2">
        <w:rPr>
          <w:sz w:val="24"/>
          <w:szCs w:val="24"/>
        </w:rPr>
        <w:t xml:space="preserve">We’ll contact you soon with a summary of what we found and how we hope to use it to improve </w:t>
      </w:r>
      <w:proofErr w:type="spellStart"/>
      <w:r w:rsidR="00172D65">
        <w:rPr>
          <w:sz w:val="24"/>
          <w:szCs w:val="24"/>
        </w:rPr>
        <w:t>our</w:t>
      </w:r>
      <w:proofErr w:type="spellEnd"/>
      <w:r w:rsidR="00172D65">
        <w:rPr>
          <w:sz w:val="24"/>
          <w:szCs w:val="24"/>
        </w:rPr>
        <w:t xml:space="preserve"> app</w:t>
      </w:r>
      <w:r w:rsidRPr="008D37A2">
        <w:rPr>
          <w:sz w:val="24"/>
          <w:szCs w:val="24"/>
        </w:rPr>
        <w:t>.  We’ll keep the data from your individual session private and will only release aggregate data.</w:t>
      </w:r>
    </w:p>
    <w:p w:rsidR="00C50839" w:rsidRPr="008D37A2" w:rsidRDefault="00C50839" w:rsidP="00C50839">
      <w:pPr>
        <w:pStyle w:val="ListParagraph"/>
        <w:rPr>
          <w:sz w:val="24"/>
          <w:szCs w:val="24"/>
        </w:rPr>
      </w:pPr>
    </w:p>
    <w:p w:rsidR="00394996" w:rsidRDefault="00394996"/>
    <w:p w:rsidR="00FA70C3" w:rsidRDefault="00FA70C3"/>
    <w:p w:rsidR="00FA70C3" w:rsidRDefault="00FA70C3"/>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52643"/>
    <w:multiLevelType w:val="hybridMultilevel"/>
    <w:tmpl w:val="08DAE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561C9"/>
    <w:multiLevelType w:val="hybridMultilevel"/>
    <w:tmpl w:val="5E30E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A70C3"/>
    <w:rsid w:val="00032547"/>
    <w:rsid w:val="000369A5"/>
    <w:rsid w:val="0011671A"/>
    <w:rsid w:val="00172D65"/>
    <w:rsid w:val="002512F1"/>
    <w:rsid w:val="00394996"/>
    <w:rsid w:val="00442086"/>
    <w:rsid w:val="00505EF4"/>
    <w:rsid w:val="005856A9"/>
    <w:rsid w:val="005C57D4"/>
    <w:rsid w:val="006437D6"/>
    <w:rsid w:val="00767F98"/>
    <w:rsid w:val="008D37A2"/>
    <w:rsid w:val="00944A65"/>
    <w:rsid w:val="009B05A8"/>
    <w:rsid w:val="00A42C0B"/>
    <w:rsid w:val="00B00768"/>
    <w:rsid w:val="00BC50D2"/>
    <w:rsid w:val="00BE55C9"/>
    <w:rsid w:val="00BF2464"/>
    <w:rsid w:val="00C50839"/>
    <w:rsid w:val="00D2448C"/>
    <w:rsid w:val="00D57A23"/>
    <w:rsid w:val="00F26E72"/>
    <w:rsid w:val="00F37FCC"/>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0F0B7D-7E75-4813-B845-7057086A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BBC2AFF7.dotm</Template>
  <TotalTime>16</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Derek Dik</cp:lastModifiedBy>
  <cp:revision>5</cp:revision>
  <cp:lastPrinted>2007-11-26T15:55:00Z</cp:lastPrinted>
  <dcterms:created xsi:type="dcterms:W3CDTF">2008-05-01T13:04:00Z</dcterms:created>
  <dcterms:modified xsi:type="dcterms:W3CDTF">2015-11-19T00:18:00Z</dcterms:modified>
</cp:coreProperties>
</file>